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42FB0" w14:textId="1278DA2B" w:rsidR="00D76BA8" w:rsidRDefault="00A61E04" w:rsidP="00A61E04">
      <w:pPr>
        <w:pStyle w:val="Nome"/>
        <w:ind w:right="807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8F8C4CF" wp14:editId="36B211EE">
            <wp:simplePos x="0" y="0"/>
            <wp:positionH relativeFrom="column">
              <wp:posOffset>4674870</wp:posOffset>
            </wp:positionH>
            <wp:positionV relativeFrom="paragraph">
              <wp:posOffset>732152</wp:posOffset>
            </wp:positionV>
            <wp:extent cx="1189990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093" y="21438"/>
                <wp:lineTo x="21093" y="0"/>
                <wp:lineTo x="0" y="0"/>
              </wp:wrapPolygon>
            </wp:wrapTight>
            <wp:docPr id="2" name="Imagem 2" descr="C:\Users\Luís Pereira\AppData\Local\Microsoft\Windows\INetCache\Content.Word\16265947_676584802511122_23235282214713111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ís Pereira\AppData\Local\Microsoft\Windows\INetCache\Content.Word\16265947_676584802511122_2323528221471311165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24"/>
                    <a:stretch/>
                  </pic:blipFill>
                  <pic:spPr bwMode="auto">
                    <a:xfrm>
                      <a:off x="0" y="0"/>
                      <a:ext cx="1189990" cy="1439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A79AC">
        <w:rPr>
          <w:caps w:val="0"/>
          <w:sz w:val="56"/>
        </w:rPr>
        <w:t xml:space="preserve">Helena </w:t>
      </w:r>
      <w:r>
        <w:rPr>
          <w:caps w:val="0"/>
          <w:sz w:val="56"/>
        </w:rPr>
        <w:t>d</w:t>
      </w:r>
      <w:r w:rsidRPr="004A79AC">
        <w:rPr>
          <w:caps w:val="0"/>
          <w:sz w:val="56"/>
        </w:rPr>
        <w:t>a Conceição Marques Dias</w:t>
      </w:r>
    </w:p>
    <w:p w14:paraId="10F6516D" w14:textId="19E974DA" w:rsidR="00D76BA8" w:rsidRDefault="003330ED" w:rsidP="00E04375">
      <w:pPr>
        <w:pStyle w:val="InformaesdeContacto"/>
        <w:ind w:right="1658"/>
      </w:pPr>
      <w:r>
        <w:t xml:space="preserve">Ronfe </w:t>
      </w:r>
      <w:r w:rsidR="000F7C9C">
        <w:t xml:space="preserve">- </w:t>
      </w:r>
      <w:r w:rsidR="00E04375">
        <w:t xml:space="preserve">Guimarães | 918489540 | </w:t>
      </w:r>
      <w:r w:rsidR="002750B7">
        <w:t>helena.dias</w:t>
      </w:r>
      <w:r w:rsidR="00E04375">
        <w:t>.1976@hotmail.com</w:t>
      </w:r>
    </w:p>
    <w:sdt>
      <w:sdtPr>
        <w:id w:val="-1179423465"/>
        <w:placeholder>
          <w:docPart w:val="4F574CC66D93474391A7BC5F275E0E11"/>
        </w:placeholder>
        <w:temporary/>
        <w:showingPlcHdr/>
        <w15:appearance w15:val="hidden"/>
      </w:sdtPr>
      <w:sdtEndPr/>
      <w:sdtContent>
        <w:p w14:paraId="549E77F2" w14:textId="77777777" w:rsidR="00D76BA8" w:rsidRDefault="004F62AE">
          <w:pPr>
            <w:pStyle w:val="Cabealho1"/>
          </w:pPr>
          <w:r>
            <w:t>Objetivo</w:t>
          </w:r>
        </w:p>
      </w:sdtContent>
    </w:sdt>
    <w:p w14:paraId="5E6C6557" w14:textId="1CAFB115" w:rsidR="00D76BA8" w:rsidRPr="00F56D50" w:rsidRDefault="00E04375">
      <w:pPr>
        <w:rPr>
          <w:color w:val="000000" w:themeColor="text1"/>
        </w:rPr>
      </w:pPr>
      <w:r w:rsidRPr="00F56D50">
        <w:rPr>
          <w:color w:val="000000" w:themeColor="text1"/>
        </w:rPr>
        <w:t>Procur</w:t>
      </w:r>
      <w:r w:rsidR="001A5903">
        <w:rPr>
          <w:color w:val="000000" w:themeColor="text1"/>
        </w:rPr>
        <w:t>a de novas oportunidades</w:t>
      </w:r>
      <w:r w:rsidR="002C367B">
        <w:rPr>
          <w:color w:val="000000" w:themeColor="text1"/>
        </w:rPr>
        <w:t>.</w:t>
      </w:r>
      <w:r w:rsidR="00A61E04" w:rsidRPr="00A61E04">
        <w:rPr>
          <w:noProof/>
        </w:rPr>
        <w:t xml:space="preserve"> </w:t>
      </w:r>
    </w:p>
    <w:sdt>
      <w:sdtPr>
        <w:rPr>
          <w:color w:val="000000" w:themeColor="text1"/>
        </w:rPr>
        <w:id w:val="1728489637"/>
        <w:placeholder>
          <w:docPart w:val="186947BF6AFA4D44A70F241EBA96994B"/>
        </w:placeholder>
        <w:temporary/>
        <w:showingPlcHdr/>
        <w15:appearance w15:val="hidden"/>
      </w:sdtPr>
      <w:sdtEndPr/>
      <w:sdtContent>
        <w:p w14:paraId="7F78A00E" w14:textId="77777777" w:rsidR="00D76BA8" w:rsidRPr="00F56D50" w:rsidRDefault="004F62AE">
          <w:pPr>
            <w:pStyle w:val="Cabealho1"/>
            <w:rPr>
              <w:color w:val="000000" w:themeColor="text1"/>
            </w:rPr>
          </w:pPr>
          <w:r w:rsidRPr="00F56D50">
            <w:rPr>
              <w:color w:val="000000" w:themeColor="text1"/>
            </w:rPr>
            <w:t>Experiência</w:t>
          </w:r>
        </w:p>
      </w:sdtContent>
    </w:sdt>
    <w:p w14:paraId="51A1370A" w14:textId="2A0385CD" w:rsidR="00D76BA8" w:rsidRPr="00F56D50" w:rsidRDefault="00E04375">
      <w:pPr>
        <w:rPr>
          <w:color w:val="000000" w:themeColor="text1"/>
          <w:u w:val="single"/>
        </w:rPr>
      </w:pPr>
      <w:r w:rsidRPr="00F56D50">
        <w:rPr>
          <w:color w:val="000000" w:themeColor="text1"/>
          <w:u w:val="single"/>
        </w:rPr>
        <w:t xml:space="preserve">Trabalhou </w:t>
      </w:r>
      <w:r w:rsidR="00327C37">
        <w:rPr>
          <w:color w:val="000000" w:themeColor="text1"/>
          <w:u w:val="single"/>
        </w:rPr>
        <w:t>numa</w:t>
      </w:r>
      <w:r w:rsidRPr="00F56D50">
        <w:rPr>
          <w:color w:val="000000" w:themeColor="text1"/>
          <w:u w:val="single"/>
        </w:rPr>
        <w:t xml:space="preserve"> Empresa </w:t>
      </w:r>
      <w:r w:rsidR="00327C37">
        <w:rPr>
          <w:color w:val="000000" w:themeColor="text1"/>
          <w:u w:val="single"/>
        </w:rPr>
        <w:t xml:space="preserve">de </w:t>
      </w:r>
      <w:r w:rsidR="002A07B9" w:rsidRPr="00F56D50">
        <w:rPr>
          <w:color w:val="000000" w:themeColor="text1"/>
          <w:u w:val="single"/>
        </w:rPr>
        <w:t>Bordados</w:t>
      </w:r>
    </w:p>
    <w:p w14:paraId="439773B2" w14:textId="335EDB5D" w:rsidR="00A61E04" w:rsidRPr="00A61E04" w:rsidRDefault="006A1139" w:rsidP="00A61E04">
      <w:pPr>
        <w:rPr>
          <w:rFonts w:cstheme="minorHAnsi"/>
          <w:color w:val="000000" w:themeColor="text1"/>
        </w:rPr>
      </w:pPr>
      <w:r w:rsidRPr="00F56D50">
        <w:rPr>
          <w:color w:val="000000" w:themeColor="text1"/>
        </w:rPr>
        <w:t xml:space="preserve">Bordadeira </w:t>
      </w:r>
      <w:r w:rsidRPr="00A61E04">
        <w:rPr>
          <w:rFonts w:cstheme="minorHAnsi"/>
          <w:color w:val="000000" w:themeColor="text1"/>
        </w:rPr>
        <w:t xml:space="preserve">| </w:t>
      </w:r>
      <w:r w:rsidR="00A61E04">
        <w:rPr>
          <w:rFonts w:cstheme="minorHAnsi"/>
          <w:color w:val="000000" w:themeColor="text1"/>
        </w:rPr>
        <w:t>1</w:t>
      </w:r>
      <w:r w:rsidR="00B62F6D" w:rsidRPr="00A61E04">
        <w:rPr>
          <w:rFonts w:cstheme="minorHAnsi"/>
          <w:color w:val="000000" w:themeColor="text1"/>
        </w:rPr>
        <w:t>991</w:t>
      </w:r>
      <w:r w:rsidR="00A61E04">
        <w:rPr>
          <w:rFonts w:cstheme="minorHAnsi"/>
          <w:color w:val="000000" w:themeColor="text1"/>
        </w:rPr>
        <w:t xml:space="preserve"> a</w:t>
      </w:r>
      <w:r w:rsidR="00E616C7" w:rsidRPr="00A61E04">
        <w:rPr>
          <w:rFonts w:cstheme="minorHAnsi"/>
          <w:color w:val="000000" w:themeColor="text1"/>
        </w:rPr>
        <w:t xml:space="preserve"> 2016</w:t>
      </w:r>
    </w:p>
    <w:p w14:paraId="7C9A891F" w14:textId="28DFD8C8" w:rsidR="00A61E04" w:rsidRPr="00A61E04" w:rsidRDefault="00A61E04" w:rsidP="00A61E04">
      <w:pPr>
        <w:pStyle w:val="Listacommarcas"/>
        <w:rPr>
          <w:rFonts w:cstheme="minorHAnsi"/>
          <w:color w:val="000000" w:themeColor="text1"/>
        </w:rPr>
      </w:pPr>
      <w:r w:rsidRPr="00A61E04">
        <w:rPr>
          <w:rFonts w:eastAsia="Times New Roman" w:cstheme="minorHAnsi"/>
          <w:color w:val="auto"/>
          <w:lang w:eastAsia="en-US" w:bidi="ar-SA"/>
        </w:rPr>
        <w:t>Técnica de bordados com formação em Máquina Barudan</w:t>
      </w:r>
    </w:p>
    <w:p w14:paraId="1E682DDB" w14:textId="16E57A89" w:rsidR="00D76BA8" w:rsidRPr="00A61E04" w:rsidRDefault="00A61E04" w:rsidP="00A61E04">
      <w:pPr>
        <w:pStyle w:val="Listacommarcas"/>
        <w:rPr>
          <w:rFonts w:cstheme="minorHAnsi"/>
          <w:color w:val="000000" w:themeColor="text1"/>
        </w:rPr>
      </w:pPr>
      <w:r w:rsidRPr="00A61E04">
        <w:rPr>
          <w:rFonts w:eastAsia="Times New Roman" w:cstheme="minorHAnsi"/>
          <w:color w:val="auto"/>
          <w:lang w:eastAsia="en-US" w:bidi="ar-SA"/>
        </w:rPr>
        <w:t>Responsável pelas amostras</w:t>
      </w:r>
    </w:p>
    <w:p w14:paraId="7CD81EFD" w14:textId="34C1302A" w:rsidR="00E04375" w:rsidRPr="00A61E04" w:rsidRDefault="00E04375" w:rsidP="00E04375">
      <w:pPr>
        <w:rPr>
          <w:rFonts w:cstheme="minorHAnsi"/>
          <w:color w:val="000000" w:themeColor="text1"/>
          <w:u w:val="single"/>
        </w:rPr>
      </w:pPr>
      <w:r w:rsidRPr="00A61E04">
        <w:rPr>
          <w:rFonts w:cstheme="minorHAnsi"/>
          <w:color w:val="000000" w:themeColor="text1"/>
          <w:u w:val="single"/>
        </w:rPr>
        <w:t xml:space="preserve">Trabalhou </w:t>
      </w:r>
      <w:r w:rsidR="009142D8" w:rsidRPr="00A61E04">
        <w:rPr>
          <w:rFonts w:cstheme="minorHAnsi"/>
          <w:color w:val="000000" w:themeColor="text1"/>
          <w:u w:val="single"/>
        </w:rPr>
        <w:t>em comercio local</w:t>
      </w:r>
    </w:p>
    <w:p w14:paraId="0A29D583" w14:textId="0066B32F" w:rsidR="00E04375" w:rsidRPr="00A61E04" w:rsidRDefault="00F56D50" w:rsidP="00E04375">
      <w:pPr>
        <w:rPr>
          <w:rFonts w:cstheme="minorHAnsi"/>
          <w:color w:val="000000" w:themeColor="text1"/>
        </w:rPr>
      </w:pPr>
      <w:r w:rsidRPr="00A61E04">
        <w:rPr>
          <w:rFonts w:cstheme="minorHAnsi"/>
          <w:color w:val="000000" w:themeColor="text1"/>
        </w:rPr>
        <w:t>Vendedora</w:t>
      </w:r>
    </w:p>
    <w:p w14:paraId="59FA92CF" w14:textId="34DC1DBE" w:rsidR="00E04375" w:rsidRPr="00F56D50" w:rsidRDefault="00E04375" w:rsidP="00E04375">
      <w:pPr>
        <w:pStyle w:val="Listacommarcas"/>
        <w:rPr>
          <w:color w:val="000000" w:themeColor="text1"/>
        </w:rPr>
      </w:pPr>
      <w:r w:rsidRPr="00F56D50">
        <w:rPr>
          <w:color w:val="000000" w:themeColor="text1"/>
        </w:rPr>
        <w:t>Responsável pelas vendas</w:t>
      </w:r>
    </w:p>
    <w:sdt>
      <w:sdtPr>
        <w:rPr>
          <w:color w:val="000000" w:themeColor="text1"/>
        </w:rPr>
        <w:id w:val="720946933"/>
        <w:placeholder>
          <w:docPart w:val="5B34E4D40B673C42AE159102DCB21B09"/>
        </w:placeholder>
        <w:temporary/>
        <w:showingPlcHdr/>
        <w15:appearance w15:val="hidden"/>
      </w:sdtPr>
      <w:sdtEndPr/>
      <w:sdtContent>
        <w:p w14:paraId="1DB3ED3F" w14:textId="77777777" w:rsidR="00D76BA8" w:rsidRPr="00F56D50" w:rsidRDefault="004F62AE">
          <w:pPr>
            <w:pStyle w:val="Cabealho1"/>
            <w:rPr>
              <w:color w:val="000000" w:themeColor="text1"/>
            </w:rPr>
          </w:pPr>
          <w:r w:rsidRPr="00F56D50">
            <w:rPr>
              <w:color w:val="000000" w:themeColor="text1"/>
            </w:rPr>
            <w:t>Educação</w:t>
          </w:r>
        </w:p>
      </w:sdtContent>
    </w:sdt>
    <w:p w14:paraId="2D3E2210" w14:textId="6DA4DF21" w:rsidR="00A61E04" w:rsidRPr="00F56D50" w:rsidRDefault="00A61E04">
      <w:pPr>
        <w:rPr>
          <w:color w:val="000000" w:themeColor="text1"/>
        </w:rPr>
      </w:pPr>
      <w:r>
        <w:rPr>
          <w:color w:val="000000" w:themeColor="text1"/>
        </w:rPr>
        <w:t>9° Ano de Escolaridade</w:t>
      </w:r>
    </w:p>
    <w:p w14:paraId="3A877EBF" w14:textId="25B1D9FA" w:rsidR="00D76BA8" w:rsidRPr="00F56D50" w:rsidRDefault="000F7C9C">
      <w:pPr>
        <w:pStyle w:val="Cabealho1"/>
        <w:rPr>
          <w:color w:val="000000" w:themeColor="text1"/>
        </w:rPr>
      </w:pPr>
      <w:r>
        <w:rPr>
          <w:color w:val="000000" w:themeColor="text1"/>
        </w:rPr>
        <w:t>Informação pessoal</w:t>
      </w:r>
    </w:p>
    <w:p w14:paraId="1DACFAF4" w14:textId="28F5F1E9" w:rsidR="00D76BA8" w:rsidRPr="00F56D50" w:rsidRDefault="00E04375" w:rsidP="00E04375">
      <w:pPr>
        <w:pStyle w:val="Listacommarcas"/>
        <w:rPr>
          <w:color w:val="000000" w:themeColor="text1"/>
        </w:rPr>
      </w:pPr>
      <w:r w:rsidRPr="00F56D50">
        <w:rPr>
          <w:color w:val="000000" w:themeColor="text1"/>
        </w:rPr>
        <w:t xml:space="preserve">Casada, mãe de dois filhos, </w:t>
      </w:r>
      <w:r w:rsidR="008B55D6" w:rsidRPr="00F56D50">
        <w:rPr>
          <w:color w:val="000000" w:themeColor="text1"/>
        </w:rPr>
        <w:t>42 anos</w:t>
      </w:r>
      <w:r w:rsidR="00A61E04">
        <w:rPr>
          <w:color w:val="000000" w:themeColor="text1"/>
        </w:rPr>
        <w:t>, nacionalidade portuguesa.</w:t>
      </w:r>
      <w:bookmarkStart w:id="0" w:name="_GoBack"/>
      <w:bookmarkEnd w:id="0"/>
    </w:p>
    <w:sectPr w:rsidR="00D76BA8" w:rsidRPr="00F56D50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C04B5" w14:textId="77777777" w:rsidR="00B11E6D" w:rsidRDefault="00B11E6D">
      <w:r>
        <w:separator/>
      </w:r>
    </w:p>
  </w:endnote>
  <w:endnote w:type="continuationSeparator" w:id="0">
    <w:p w14:paraId="4589B363" w14:textId="77777777" w:rsidR="00B11E6D" w:rsidRDefault="00B11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FFDDB" w14:textId="77777777" w:rsidR="00D76BA8" w:rsidRDefault="004F62AE">
    <w:pPr>
      <w:pStyle w:val="Rodap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0FDA5" w14:textId="77777777" w:rsidR="00B11E6D" w:rsidRDefault="00B11E6D">
      <w:r>
        <w:separator/>
      </w:r>
    </w:p>
  </w:footnote>
  <w:footnote w:type="continuationSeparator" w:id="0">
    <w:p w14:paraId="2E5087A5" w14:textId="77777777" w:rsidR="00B11E6D" w:rsidRDefault="00B11E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85E7F" w14:textId="77777777" w:rsidR="00D76BA8" w:rsidRDefault="004F62AE">
    <w:r>
      <w:rPr>
        <w:noProof/>
        <w:lang w:val="lt-LT" w:eastAsia="zh-CN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DB42E37" wp14:editId="645DD70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1AE8F90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76EC3" w14:textId="77777777" w:rsidR="00D76BA8" w:rsidRDefault="004F62AE"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F0F530D" wp14:editId="7CC3144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Grupo 4" title="Bloco de página com separado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Moldura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solidFill>
                          <a:srgbClr val="33CC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orma livre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8ED9A5" w14:textId="77777777" w:rsidR="00D76BA8" w:rsidRDefault="00D76BA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7F0F530D" id="Grupo 4" o:spid="_x0000_s1026" alt="Título: Bloco de página com separador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">
              <v:shape id="Moldura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" path="m,l7315200,r,9601200l,9601200,,xm190488,190488r,9220224l7124712,9410712r,-9220224l190488,190488xe" fillcolor="#3c3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orma livre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268ED9A5" w14:textId="77777777" w:rsidR="00D76BA8" w:rsidRDefault="00D76BA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acommarc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DA"/>
    <w:rsid w:val="000C4D83"/>
    <w:rsid w:val="000F7C9C"/>
    <w:rsid w:val="001A5903"/>
    <w:rsid w:val="002750B7"/>
    <w:rsid w:val="002A07B9"/>
    <w:rsid w:val="002C367B"/>
    <w:rsid w:val="00327C37"/>
    <w:rsid w:val="003330ED"/>
    <w:rsid w:val="00355ED8"/>
    <w:rsid w:val="00464D69"/>
    <w:rsid w:val="004A79AC"/>
    <w:rsid w:val="004F62AE"/>
    <w:rsid w:val="0052004C"/>
    <w:rsid w:val="005545DA"/>
    <w:rsid w:val="005F5D18"/>
    <w:rsid w:val="0067120B"/>
    <w:rsid w:val="006A1139"/>
    <w:rsid w:val="0075128E"/>
    <w:rsid w:val="008B55D6"/>
    <w:rsid w:val="009142D8"/>
    <w:rsid w:val="00975FAA"/>
    <w:rsid w:val="00A61E04"/>
    <w:rsid w:val="00A815CB"/>
    <w:rsid w:val="00B11E6D"/>
    <w:rsid w:val="00B62F6D"/>
    <w:rsid w:val="00BE0EEE"/>
    <w:rsid w:val="00CD73DA"/>
    <w:rsid w:val="00D04202"/>
    <w:rsid w:val="00D76BA8"/>
    <w:rsid w:val="00E04375"/>
    <w:rsid w:val="00E616C7"/>
    <w:rsid w:val="00E86470"/>
    <w:rsid w:val="00F56D50"/>
    <w:rsid w:val="00FA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DF32D"/>
  <w15:chartTrackingRefBased/>
  <w15:docId w15:val="{042B3F53-5271-0F40-B38D-005D19F2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pt-PT" w:eastAsia="ja-JP" w:bidi="pt-PT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62AE"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esdeContacto">
    <w:name w:val="Informações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te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te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mmarc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eDiscreta">
    <w:name w:val="Subtle Emphasis"/>
    <w:basedOn w:val="Tipodeletrapredefinidodopargrafo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oLivro">
    <w:name w:val="Book Title"/>
    <w:basedOn w:val="Tipodeletrapredefinidodopargrafo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Rodap">
    <w:name w:val="footer"/>
    <w:basedOn w:val="Normal"/>
    <w:link w:val="RodapCarte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color w:val="0E0B05" w:themeColor="text2"/>
      <w:sz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e">
    <w:name w:val="Emphasis"/>
    <w:basedOn w:val="Tipodeletrapredefinidodopargrafo"/>
    <w:uiPriority w:val="20"/>
    <w:semiHidden/>
    <w:unhideWhenUsed/>
    <w:qFormat/>
    <w:rPr>
      <w:i w:val="0"/>
      <w:iCs/>
      <w:color w:val="E3AB47" w:themeColor="accent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Pr>
      <w:iCs/>
      <w:sz w:val="26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Pr>
      <w:b/>
      <w:iCs/>
      <w:color w:val="262626" w:themeColor="text1" w:themeTint="D9"/>
      <w:sz w:val="26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Forte">
    <w:name w:val="Strong"/>
    <w:basedOn w:val="Tipodeletrapredefinidodopargrafo"/>
    <w:uiPriority w:val="22"/>
    <w:semiHidden/>
    <w:unhideWhenUsed/>
    <w:qFormat/>
    <w:rPr>
      <w:b/>
      <w:bCs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argrafoda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outlineLvl w:val="9"/>
    </w:pPr>
  </w:style>
  <w:style w:type="paragraph" w:styleId="Cabealhodendicedeautoridades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nciaDiscreta">
    <w:name w:val="Subtle Reference"/>
    <w:basedOn w:val="Tipodeletrapredefinidodopargrafo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e">
    <w:name w:val="No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ter">
    <w:name w:val="Título Caráter"/>
    <w:basedOn w:val="Tipodeletrapredefinidodopargrafo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Listanumerada">
    <w:name w:val="List Number"/>
    <w:basedOn w:val="Normal"/>
    <w:uiPriority w:val="10"/>
    <w:qFormat/>
    <w:pPr>
      <w:numPr>
        <w:numId w:val="13"/>
      </w:numPr>
    </w:p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a">
    <w:name w:val="Date"/>
    <w:basedOn w:val="Normal"/>
    <w:next w:val="Normal"/>
    <w:link w:val="DataCarte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aCarter">
    <w:name w:val="Data Caráter"/>
    <w:basedOn w:val="Tipodeletrapredefinidodopargrafo"/>
    <w:link w:val="Data"/>
    <w:uiPriority w:val="99"/>
    <w:semiHidden/>
    <w:rPr>
      <w:color w:val="0E0B05" w:themeColor="text2"/>
      <w:sz w:val="24"/>
    </w:rPr>
  </w:style>
  <w:style w:type="paragraph" w:styleId="Inciodecarta">
    <w:name w:val="Salutation"/>
    <w:basedOn w:val="Normal"/>
    <w:next w:val="Normal"/>
    <w:link w:val="InciodecartaCarte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InciodecartaCarter">
    <w:name w:val="Início de carta Caráter"/>
    <w:basedOn w:val="Tipodeletrapredefinidodopargrafo"/>
    <w:link w:val="Inciodecarta"/>
    <w:uiPriority w:val="99"/>
    <w:semiHidden/>
    <w:rPr>
      <w:color w:val="0E0B05" w:themeColor="text2"/>
      <w:sz w:val="24"/>
    </w:rPr>
  </w:style>
  <w:style w:type="paragraph" w:styleId="Assinatura">
    <w:name w:val="Signature"/>
    <w:basedOn w:val="Normal"/>
    <w:link w:val="AssinaturaCarte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ssinaturaCarter">
    <w:name w:val="Assinatura Caráter"/>
    <w:basedOn w:val="Tipodeletrapredefinidodopargrafo"/>
    <w:link w:val="Assinatur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&#237;s%20Pereira\Documents\%7b34E1F67F-DE55-EA46-8AE6-2EE7CA3C2A52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574CC66D93474391A7BC5F275E0E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EB51F7-281B-4746-93D9-FE310D796DD6}"/>
      </w:docPartPr>
      <w:docPartBody>
        <w:p w:rsidR="00AA0AFF" w:rsidRDefault="00BE7E2C">
          <w:pPr>
            <w:pStyle w:val="4F574CC66D93474391A7BC5F275E0E11"/>
          </w:pPr>
          <w:r>
            <w:rPr>
              <w:lang w:bidi="pt-PT"/>
            </w:rPr>
            <w:t>Objetivo</w:t>
          </w:r>
        </w:p>
      </w:docPartBody>
    </w:docPart>
    <w:docPart>
      <w:docPartPr>
        <w:name w:val="186947BF6AFA4D44A70F241EBA9699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04A59C-344E-364D-8316-9547AB97DDB1}"/>
      </w:docPartPr>
      <w:docPartBody>
        <w:p w:rsidR="00AA0AFF" w:rsidRDefault="00BE7E2C">
          <w:pPr>
            <w:pStyle w:val="186947BF6AFA4D44A70F241EBA96994B"/>
          </w:pPr>
          <w:r>
            <w:rPr>
              <w:lang w:bidi="pt-PT"/>
            </w:rPr>
            <w:t>Experiência</w:t>
          </w:r>
        </w:p>
      </w:docPartBody>
    </w:docPart>
    <w:docPart>
      <w:docPartPr>
        <w:name w:val="5B34E4D40B673C42AE159102DCB21B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618ED4-5E57-3B47-AF97-6CC878C94C4E}"/>
      </w:docPartPr>
      <w:docPartBody>
        <w:p w:rsidR="00AA0AFF" w:rsidRDefault="00BE7E2C">
          <w:pPr>
            <w:pStyle w:val="5B34E4D40B673C42AE159102DCB21B09"/>
          </w:pPr>
          <w:r>
            <w:rPr>
              <w:lang w:bidi="pt-PT"/>
            </w:rPr>
            <w:t>Educação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acommarc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E2C"/>
    <w:rsid w:val="00616FE8"/>
    <w:rsid w:val="0094518D"/>
    <w:rsid w:val="00A56624"/>
    <w:rsid w:val="00AA0AFF"/>
    <w:rsid w:val="00BE7E2C"/>
    <w:rsid w:val="00C27B3B"/>
    <w:rsid w:val="00C302B2"/>
    <w:rsid w:val="00EF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03C32D817F41C4BABD7C28EF17ED00A">
    <w:name w:val="203C32D817F41C4BABD7C28EF17ED00A"/>
  </w:style>
  <w:style w:type="paragraph" w:customStyle="1" w:styleId="67868CB4FA732745A16DB04C55131636">
    <w:name w:val="67868CB4FA732745A16DB04C55131636"/>
  </w:style>
  <w:style w:type="paragraph" w:customStyle="1" w:styleId="4F574CC66D93474391A7BC5F275E0E11">
    <w:name w:val="4F574CC66D93474391A7BC5F275E0E11"/>
  </w:style>
  <w:style w:type="paragraph" w:customStyle="1" w:styleId="92F80FA4B447C442AA8B440473077364">
    <w:name w:val="92F80FA4B447C442AA8B440473077364"/>
  </w:style>
  <w:style w:type="paragraph" w:customStyle="1" w:styleId="186947BF6AFA4D44A70F241EBA96994B">
    <w:name w:val="186947BF6AFA4D44A70F241EBA96994B"/>
  </w:style>
  <w:style w:type="paragraph" w:customStyle="1" w:styleId="B314009650113F4AA3ABF08F62D48531">
    <w:name w:val="B314009650113F4AA3ABF08F62D48531"/>
  </w:style>
  <w:style w:type="paragraph" w:customStyle="1" w:styleId="6D46B455A5DA314EA02CD665D8C254F6">
    <w:name w:val="6D46B455A5DA314EA02CD665D8C254F6"/>
  </w:style>
  <w:style w:type="paragraph" w:styleId="Listacommarca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GB" w:eastAsia="ja-JP"/>
    </w:rPr>
  </w:style>
  <w:style w:type="paragraph" w:customStyle="1" w:styleId="81D191A6D2A61C4FAE8AAB85AB387A2C">
    <w:name w:val="81D191A6D2A61C4FAE8AAB85AB387A2C"/>
  </w:style>
  <w:style w:type="paragraph" w:customStyle="1" w:styleId="5B34E4D40B673C42AE159102DCB21B09">
    <w:name w:val="5B34E4D40B673C42AE159102DCB21B09"/>
  </w:style>
  <w:style w:type="paragraph" w:customStyle="1" w:styleId="DB60A5DAF07F67479BED30AD1E0EC882">
    <w:name w:val="DB60A5DAF07F67479BED30AD1E0EC882"/>
  </w:style>
  <w:style w:type="paragraph" w:customStyle="1" w:styleId="B0DCEC4515B79546904310A131699E8F">
    <w:name w:val="B0DCEC4515B79546904310A131699E8F"/>
  </w:style>
  <w:style w:type="paragraph" w:customStyle="1" w:styleId="8D5DE6B0A43C5B4CB0A7E7E813C3CE21">
    <w:name w:val="8D5DE6B0A43C5B4CB0A7E7E813C3CE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9A18D-5C1D-4106-894D-4A992C1ED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{34E1F67F-DE55-EA46-8AE6-2EE7CA3C2A52}tf50002018.dotx</Template>
  <TotalTime>0</TotalTime>
  <Pages>1</Pages>
  <Words>73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Pereira</dc:creator>
  <cp:keywords/>
  <dc:description/>
  <cp:lastModifiedBy>Luis Filipe Dias Pereira</cp:lastModifiedBy>
  <cp:revision>2</cp:revision>
  <cp:lastPrinted>2018-03-10T19:59:00Z</cp:lastPrinted>
  <dcterms:created xsi:type="dcterms:W3CDTF">2018-03-10T20:23:00Z</dcterms:created>
  <dcterms:modified xsi:type="dcterms:W3CDTF">2018-03-10T20:23:00Z</dcterms:modified>
</cp:coreProperties>
</file>